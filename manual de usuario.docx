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99" w:type="pct"/>
        <w:tblLayout w:type="fixed"/>
        <w:tblLook w:val="0600" w:firstRow="0" w:lastRow="0" w:firstColumn="0" w:lastColumn="0" w:noHBand="1" w:noVBand="1"/>
        <w:tblCaption w:val="Diseño de tabla"/>
      </w:tblPr>
      <w:tblGrid>
        <w:gridCol w:w="4894"/>
        <w:gridCol w:w="671"/>
        <w:gridCol w:w="4993"/>
        <w:gridCol w:w="478"/>
        <w:gridCol w:w="5079"/>
      </w:tblGrid>
      <w:tr w:rsidR="008A67F7" w:rsidRPr="008D13DD" w14:paraId="332B71CD" w14:textId="77777777" w:rsidTr="00E77933">
        <w:trPr>
          <w:trHeight w:val="6768"/>
        </w:trPr>
        <w:tc>
          <w:tcPr>
            <w:tcW w:w="1518" w:type="pct"/>
          </w:tcPr>
          <w:p w14:paraId="39CAC146" w14:textId="77777777" w:rsidR="00884888" w:rsidRDefault="00D178EB" w:rsidP="00884888">
            <w:pPr>
              <w:pStyle w:val="Ttulo1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imágenes de usuario</w:t>
            </w:r>
          </w:p>
          <w:p w14:paraId="32656715" w14:textId="77777777" w:rsidR="00D178EB" w:rsidRPr="00D178EB" w:rsidRDefault="00D178EB" w:rsidP="00D178EB">
            <w:pPr>
              <w:rPr>
                <w:lang w:val="es-ES"/>
              </w:rPr>
            </w:pPr>
          </w:p>
          <w:p w14:paraId="7730637F" w14:textId="77777777" w:rsidR="008D13DD" w:rsidRPr="008D13DD" w:rsidRDefault="00DA10E8" w:rsidP="008D13DD">
            <w:pPr>
              <w:rPr>
                <w:noProof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08E877C5" wp14:editId="59476D26">
                  <wp:extent cx="2970530" cy="2212975"/>
                  <wp:effectExtent l="0" t="2223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0530" cy="221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" w:type="pct"/>
          </w:tcPr>
          <w:p w14:paraId="1665FB4C" w14:textId="77777777" w:rsidR="008A67F7" w:rsidRPr="00B51640" w:rsidRDefault="008A67F7" w:rsidP="00BC3FC8">
            <w:pPr>
              <w:rPr>
                <w:noProof/>
                <w:lang w:val="es-ES"/>
              </w:rPr>
            </w:pPr>
          </w:p>
        </w:tc>
        <w:tc>
          <w:tcPr>
            <w:tcW w:w="1549" w:type="pct"/>
            <w:vAlign w:val="center"/>
          </w:tcPr>
          <w:p w14:paraId="61664556" w14:textId="77777777" w:rsidR="008A67F7" w:rsidRDefault="008D13DD" w:rsidP="00E77933">
            <w:pPr>
              <w:pStyle w:val="Ttulo2"/>
              <w:rPr>
                <w:noProof/>
              </w:rPr>
            </w:pPr>
            <w:r>
              <w:rPr>
                <w:noProof/>
              </w:rPr>
              <w:t>Pasos seguidos</w:t>
            </w:r>
          </w:p>
          <w:p w14:paraId="2B7ECCF5" w14:textId="77777777" w:rsidR="008D13DD" w:rsidRDefault="008D13DD" w:rsidP="008D13DD">
            <w:bookmarkStart w:id="0" w:name="_GoBack"/>
            <w:r>
              <w:rPr>
                <w:noProof/>
              </w:rPr>
              <w:drawing>
                <wp:inline distT="0" distB="0" distL="0" distR="0" wp14:anchorId="24332791" wp14:editId="0363C0C8">
                  <wp:extent cx="2994660" cy="2606040"/>
                  <wp:effectExtent l="0" t="0" r="0" b="0"/>
                  <wp:docPr id="3" name="Diagrama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2" r:lo="rId13" r:qs="rId14" r:cs="rId15"/>
                    </a:graphicData>
                  </a:graphic>
                </wp:inline>
              </w:drawing>
            </w:r>
            <w:bookmarkEnd w:id="0"/>
          </w:p>
          <w:p w14:paraId="3A89AF3E" w14:textId="77777777" w:rsidR="00D178EB" w:rsidRDefault="00D178EB" w:rsidP="008D13DD">
            <w:pPr>
              <w:rPr>
                <w:lang w:val="es-ES"/>
              </w:rPr>
            </w:pPr>
            <w:r w:rsidRPr="00D178EB">
              <w:rPr>
                <w:lang w:val="es-ES"/>
              </w:rPr>
              <w:t>*Nota: no se validó n</w:t>
            </w:r>
            <w:r>
              <w:rPr>
                <w:lang w:val="es-ES"/>
              </w:rPr>
              <w:t>ulos, ni letras</w:t>
            </w:r>
          </w:p>
          <w:p w14:paraId="4F14A800" w14:textId="77777777" w:rsidR="00946E3C" w:rsidRPr="00B51640" w:rsidRDefault="00D178EB" w:rsidP="00D178EB">
            <w:pPr>
              <w:rPr>
                <w:lang w:val="es-ES"/>
              </w:rPr>
            </w:pPr>
            <w:r>
              <w:rPr>
                <w:lang w:val="es-ES"/>
              </w:rPr>
              <w:t xml:space="preserve">**Con imágenes pesadas no es </w:t>
            </w:r>
            <w:proofErr w:type="gramStart"/>
            <w:r>
              <w:rPr>
                <w:lang w:val="es-ES"/>
              </w:rPr>
              <w:t>rápido(</w:t>
            </w:r>
            <w:proofErr w:type="gramEnd"/>
            <w:r>
              <w:rPr>
                <w:lang w:val="es-ES"/>
              </w:rPr>
              <w:t xml:space="preserve">por el cálculo matricial, se evitó el uso de más librerías, para que sea compatible en todos los </w:t>
            </w:r>
            <w:r w:rsidR="00DA10E8">
              <w:rPr>
                <w:lang w:val="es-ES"/>
              </w:rPr>
              <w:t>Windows</w:t>
            </w:r>
            <w:r>
              <w:rPr>
                <w:lang w:val="es-ES"/>
              </w:rPr>
              <w:t>)</w:t>
            </w:r>
          </w:p>
        </w:tc>
        <w:tc>
          <w:tcPr>
            <w:tcW w:w="148" w:type="pct"/>
          </w:tcPr>
          <w:p w14:paraId="667DF6F7" w14:textId="77777777" w:rsidR="008A67F7" w:rsidRPr="00B51640" w:rsidRDefault="008A67F7" w:rsidP="00BC3FC8">
            <w:pPr>
              <w:rPr>
                <w:noProof/>
                <w:lang w:val="es-ES"/>
              </w:rPr>
            </w:pPr>
          </w:p>
        </w:tc>
        <w:tc>
          <w:tcPr>
            <w:tcW w:w="1576" w:type="pct"/>
          </w:tcPr>
          <w:p w14:paraId="09786250" w14:textId="77777777" w:rsidR="00172036" w:rsidRDefault="008D13DD" w:rsidP="00172036">
            <w:pPr>
              <w:pStyle w:val="Subttulo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algebra lineal</w:t>
            </w:r>
          </w:p>
          <w:p w14:paraId="6A603ED9" w14:textId="77777777" w:rsidR="00D178EB" w:rsidRPr="00D178EB" w:rsidRDefault="00D178EB" w:rsidP="00D178EB">
            <w:pPr>
              <w:rPr>
                <w:lang w:val="es-ES"/>
              </w:rPr>
            </w:pPr>
            <w:r w:rsidRPr="0074526F">
              <w:rPr>
                <w:lang w:val="es-ES"/>
              </w:rPr>
              <w:t>MSEE. Manuel Ríos</w:t>
            </w:r>
          </w:p>
          <w:p w14:paraId="0957F5FC" w14:textId="77777777" w:rsidR="0074526F" w:rsidRDefault="008D13DD" w:rsidP="0074526F">
            <w:pPr>
              <w:pStyle w:val="Ttulo"/>
              <w:jc w:val="center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 xml:space="preserve">Proyecto de </w:t>
            </w:r>
            <w:r w:rsidR="0074526F">
              <w:rPr>
                <w:noProof/>
                <w:lang w:val="es-ES"/>
              </w:rPr>
              <w:t>imágenes</w:t>
            </w:r>
          </w:p>
          <w:p w14:paraId="0E846E49" w14:textId="77777777" w:rsidR="0074526F" w:rsidRPr="0074526F" w:rsidRDefault="0074526F" w:rsidP="0074526F">
            <w:pPr>
              <w:pStyle w:val="Ttulo3"/>
              <w:jc w:val="both"/>
              <w:rPr>
                <w:lang w:val="es-ES"/>
              </w:rPr>
            </w:pPr>
            <w:r>
              <w:rPr>
                <w:lang w:val="es-ES"/>
              </w:rPr>
              <w:t>Manual de usuario</w:t>
            </w:r>
          </w:p>
          <w:p w14:paraId="0987A0AB" w14:textId="77777777" w:rsidR="00172036" w:rsidRPr="00B51640" w:rsidRDefault="00D178EB" w:rsidP="0074526F">
            <w:pPr>
              <w:jc w:val="center"/>
              <w:rPr>
                <w:noProof/>
                <w:lang w:val="es-ES"/>
              </w:rPr>
            </w:pPr>
            <w:r>
              <w:rPr>
                <w:noProof/>
                <w:color w:val="FFFFFF" w:themeColor="background2"/>
                <w:lang w:val="es-ES"/>
              </w:rPr>
              <w:t xml:space="preserve">Julio </w:t>
            </w:r>
            <w:r w:rsidR="008D13DD">
              <w:rPr>
                <w:noProof/>
                <w:color w:val="FFFFFF" w:themeColor="background2"/>
                <w:lang w:val="es-ES"/>
              </w:rPr>
              <w:t>2020</w:t>
            </w:r>
          </w:p>
        </w:tc>
      </w:tr>
    </w:tbl>
    <w:p w14:paraId="24B9895C" w14:textId="77777777" w:rsidR="0035526D" w:rsidRPr="00B51640" w:rsidRDefault="0035526D">
      <w:pPr>
        <w:rPr>
          <w:noProof/>
          <w:lang w:val="es-ES"/>
        </w:rPr>
      </w:pPr>
      <w:r w:rsidRPr="00B51640">
        <w:rPr>
          <w:noProof/>
          <w:lang w:val="es-ES" w:bidi="es-ES"/>
        </w:rPr>
        <w:br w:type="page"/>
      </w:r>
    </w:p>
    <w:tbl>
      <w:tblPr>
        <w:tblW w:w="4999" w:type="pct"/>
        <w:tblLayout w:type="fixed"/>
        <w:tblLook w:val="0600" w:firstRow="0" w:lastRow="0" w:firstColumn="0" w:lastColumn="0" w:noHBand="1" w:noVBand="1"/>
        <w:tblCaption w:val="Diseño de tabla"/>
      </w:tblPr>
      <w:tblGrid>
        <w:gridCol w:w="4894"/>
        <w:gridCol w:w="671"/>
        <w:gridCol w:w="4993"/>
        <w:gridCol w:w="478"/>
        <w:gridCol w:w="5079"/>
      </w:tblGrid>
      <w:tr w:rsidR="008A67F7" w:rsidRPr="008D13DD" w14:paraId="67D4EAF0" w14:textId="77777777" w:rsidTr="00E77933">
        <w:trPr>
          <w:cantSplit/>
          <w:trHeight w:val="5783"/>
        </w:trPr>
        <w:tc>
          <w:tcPr>
            <w:tcW w:w="1518" w:type="pct"/>
          </w:tcPr>
          <w:p w14:paraId="7CD757A0" w14:textId="77777777" w:rsidR="008A67F7" w:rsidRPr="00B51640" w:rsidRDefault="00D178EB" w:rsidP="00C42279">
            <w:pPr>
              <w:rPr>
                <w:rStyle w:val="Ttulo3Car"/>
                <w:noProof/>
                <w:lang w:val="es-ES"/>
              </w:rPr>
            </w:pPr>
            <w:r>
              <w:rPr>
                <w:noProof/>
                <w:lang w:val="es-ES"/>
              </w:rPr>
              <w:lastRenderedPageBreak/>
              <w:t>Objetivos</w:t>
            </w:r>
          </w:p>
          <w:p w14:paraId="6C4980B8" w14:textId="77777777" w:rsidR="00C42279" w:rsidRPr="00B51640" w:rsidRDefault="00E06D38" w:rsidP="00C42279">
            <w:pPr>
              <w:pStyle w:val="Ttulo4"/>
              <w:rPr>
                <w:noProof/>
                <w:lang w:val="es-ES"/>
              </w:rPr>
            </w:pPr>
            <w:r w:rsidRPr="00B51640">
              <w:rPr>
                <w:noProof/>
                <w:lang w:val="es-ES" w:bidi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F4529" wp14:editId="706D12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1" name="Elipse 1" descr="Globo de viñeta de interés visual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6897CD1" id="Elipse 1" o:spid="_x0000_s1026" alt="Globo de viñeta de interés visual" style="position:absolute;margin-left:0;margin-top:-.75pt;width:38.2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  <w:r w:rsidRPr="00B51640">
              <w:rPr>
                <w:noProof/>
                <w:lang w:val="es-ES" w:bidi="es-ES"/>
              </w:rPr>
              <w:drawing>
                <wp:anchor distT="0" distB="0" distL="114300" distR="114300" simplePos="0" relativeHeight="251668480" behindDoc="0" locked="0" layoutInCell="1" allowOverlap="1" wp14:anchorId="23746BCC" wp14:editId="44583F42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15875</wp:posOffset>
                  </wp:positionV>
                  <wp:extent cx="371475" cy="371475"/>
                  <wp:effectExtent l="0" t="0" r="9525" b="9525"/>
                  <wp:wrapSquare wrapText="bothSides"/>
                  <wp:docPr id="10" name="Gráfico 10" descr="Lu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MagnifyingGlass.sv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78EB">
              <w:rPr>
                <w:noProof/>
                <w:lang w:val="es-ES"/>
              </w:rPr>
              <w:t>Bases</w:t>
            </w:r>
          </w:p>
          <w:p w14:paraId="5ADC0CC0" w14:textId="77777777" w:rsidR="00C42279" w:rsidRPr="00DA10E8" w:rsidRDefault="008D13DD" w:rsidP="00C42279">
            <w:pPr>
              <w:pStyle w:val="Prrafodelista"/>
              <w:numPr>
                <w:ilvl w:val="0"/>
                <w:numId w:val="5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Tener un proyecto que busca el implementar las ideas principales de matrices dentro de la programacion orientada a objetos.</w:t>
            </w:r>
          </w:p>
          <w:p w14:paraId="46E20FF8" w14:textId="77777777" w:rsidR="001C1648" w:rsidRPr="00B51640" w:rsidRDefault="00D178EB" w:rsidP="001C1648">
            <w:pPr>
              <w:pStyle w:val="Ttulo4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O</w:t>
            </w:r>
            <w:r w:rsidR="001C1648" w:rsidRPr="00B51640">
              <w:rPr>
                <w:noProof/>
                <w:lang w:val="es-ES" w:bidi="es-ES"/>
              </w:rPr>
              <w:drawing>
                <wp:anchor distT="0" distB="0" distL="114300" distR="114300" simplePos="0" relativeHeight="251667456" behindDoc="0" locked="0" layoutInCell="1" allowOverlap="1" wp14:anchorId="087FB221" wp14:editId="25E145BA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59690</wp:posOffset>
                  </wp:positionV>
                  <wp:extent cx="438150" cy="438150"/>
                  <wp:effectExtent l="0" t="0" r="0" b="0"/>
                  <wp:wrapSquare wrapText="bothSides"/>
                  <wp:docPr id="9" name="Gráfico 9" descr="Gráfico de barr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arChart_LTR.sv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s-ES"/>
              </w:rPr>
              <w:t>bjetivo principal</w:t>
            </w:r>
            <w:r w:rsidR="00B51640" w:rsidRPr="00B51640">
              <w:rPr>
                <w:noProof/>
                <w:lang w:val="es-ES" w:bidi="es-ES"/>
              </w:rPr>
              <w:t xml:space="preserve"> </w:t>
            </w:r>
            <w:r w:rsidR="001C1648" w:rsidRPr="00B51640">
              <w:rPr>
                <w:noProof/>
                <w:lang w:val="es-ES" w:bidi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E3CAAB7" wp14:editId="086E06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38100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5" name="Elipse 5" descr="Globo de viñeta de interés visual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7B95B7A" id="Elipse 5" o:spid="_x0000_s1026" alt="Globo de viñeta de interés visual" style="position:absolute;margin-left:0;margin-top:3pt;width:38.2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" fillcolor="#ed377a [3205]" stroked="f" strokeweight="1pt">
                      <v:stroke joinstyle="miter"/>
                      <w10:wrap type="square"/>
                    </v:oval>
                  </w:pict>
                </mc:Fallback>
              </mc:AlternateContent>
            </w:r>
          </w:p>
          <w:p w14:paraId="698B7E59" w14:textId="77777777" w:rsidR="008D13DD" w:rsidRDefault="008D13DD" w:rsidP="008D13DD">
            <w:pPr>
              <w:pStyle w:val="Prrafodelista"/>
              <w:numPr>
                <w:ilvl w:val="0"/>
                <w:numId w:val="5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Basado en que las imágenes son matrices de colores, es posible aplicar filtros a las imágenes.</w:t>
            </w:r>
          </w:p>
          <w:p w14:paraId="277B13B2" w14:textId="77777777" w:rsidR="001C1648" w:rsidRPr="00DA10E8" w:rsidRDefault="00DA10E8" w:rsidP="001C1648">
            <w:pPr>
              <w:pStyle w:val="Prrafodelista"/>
              <w:numPr>
                <w:ilvl w:val="0"/>
                <w:numId w:val="5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Tener delimitado el margen de los colores (0 a 255)</w:t>
            </w:r>
          </w:p>
          <w:p w14:paraId="37AF54B4" w14:textId="77777777" w:rsidR="001C1648" w:rsidRPr="00B51640" w:rsidRDefault="00E06D38" w:rsidP="001C1648">
            <w:pPr>
              <w:pStyle w:val="Ttulo4"/>
              <w:rPr>
                <w:noProof/>
                <w:lang w:val="es-ES"/>
              </w:rPr>
            </w:pPr>
            <w:r w:rsidRPr="00B51640">
              <w:rPr>
                <w:noProof/>
                <w:lang w:val="es-ES" w:bidi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FFD0690" wp14:editId="28F1B1E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104775</wp:posOffset>
                      </wp:positionV>
                      <wp:extent cx="485775" cy="485775"/>
                      <wp:effectExtent l="0" t="0" r="9525" b="9525"/>
                      <wp:wrapSquare wrapText="bothSides"/>
                      <wp:docPr id="7" name="Elipse 7" descr="Globo de viñeta de interés visual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48577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98EC24" w14:textId="77777777" w:rsidR="00E77933" w:rsidRPr="00B51640" w:rsidRDefault="00E77933" w:rsidP="00E77933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 w:rsidRPr="00E77933">
                                    <w:rPr>
                                      <w:lang w:val="es-ES" w:bidi="es-ES"/>
                                    </w:rPr>
                                    <w:t>Globo de viñeta de interés visual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FFD0690" id="Elipse 7" o:spid="_x0000_s1026" alt="Globo de viñeta de interés visual" style="position:absolute;margin-left:0;margin-top:8.25pt;width:38.25pt;height:3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" fillcolor="#ed377a [3205]" stroked="f" strokeweight="1pt">
                      <v:stroke joinstyle="miter"/>
                      <v:textbox>
                        <w:txbxContent>
                          <w:p w14:paraId="6A98EC24" w14:textId="77777777" w:rsidR="00E77933" w:rsidRPr="00B51640" w:rsidRDefault="00E77933" w:rsidP="00E779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E77933">
                              <w:rPr>
                                <w:lang w:val="es-ES" w:bidi="es-ES"/>
                              </w:rPr>
                              <w:t>Globo de viñeta de interés visual</w:t>
                            </w:r>
                          </w:p>
                        </w:txbxContent>
                      </v:textbox>
                      <w10:wrap type="square"/>
                    </v:oval>
                  </w:pict>
                </mc:Fallback>
              </mc:AlternateContent>
            </w:r>
            <w:r w:rsidRPr="00B51640">
              <w:rPr>
                <w:noProof/>
                <w:lang w:val="es-ES" w:bidi="es-ES"/>
              </w:rPr>
              <w:drawing>
                <wp:anchor distT="0" distB="0" distL="114300" distR="114300" simplePos="0" relativeHeight="251666432" behindDoc="0" locked="0" layoutInCell="1" allowOverlap="1" wp14:anchorId="5B41F069" wp14:editId="0BB0C6A9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95250</wp:posOffset>
                  </wp:positionV>
                  <wp:extent cx="447675" cy="447675"/>
                  <wp:effectExtent l="0" t="0" r="0" b="0"/>
                  <wp:wrapSquare wrapText="bothSides"/>
                  <wp:docPr id="8" name="Gráfico 8" descr="Usu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ser.sv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A10E8">
              <w:rPr>
                <w:noProof/>
                <w:lang w:val="es-ES"/>
              </w:rPr>
              <w:t>¿Cómo se logro?</w:t>
            </w:r>
          </w:p>
          <w:p w14:paraId="5C514A57" w14:textId="77777777" w:rsidR="001C1648" w:rsidRDefault="00DA10E8" w:rsidP="00DA10E8">
            <w:pPr>
              <w:pStyle w:val="Prrafodelista"/>
              <w:numPr>
                <w:ilvl w:val="0"/>
                <w:numId w:val="7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Utilizacion de BitMap</w:t>
            </w:r>
          </w:p>
          <w:p w14:paraId="359DDA5A" w14:textId="77777777" w:rsidR="00DA10E8" w:rsidRDefault="00DA10E8" w:rsidP="00DA10E8">
            <w:pPr>
              <w:pStyle w:val="Prrafodelista"/>
              <w:numPr>
                <w:ilvl w:val="0"/>
                <w:numId w:val="7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Crear matris i,j</w:t>
            </w:r>
          </w:p>
          <w:p w14:paraId="03CE7402" w14:textId="77777777" w:rsidR="00DA10E8" w:rsidRDefault="00DA10E8" w:rsidP="00DA10E8">
            <w:pPr>
              <w:pStyle w:val="Prrafodelista"/>
              <w:numPr>
                <w:ilvl w:val="0"/>
                <w:numId w:val="7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Mapeo de matriz de 3x3</w:t>
            </w:r>
          </w:p>
          <w:p w14:paraId="224524E1" w14:textId="77777777" w:rsidR="00DA10E8" w:rsidRDefault="00DA10E8" w:rsidP="00DA10E8">
            <w:pPr>
              <w:pStyle w:val="Prrafodelista"/>
              <w:numPr>
                <w:ilvl w:val="0"/>
                <w:numId w:val="7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Utilizar colores Rojo, Azul y Verde por cada posicion</w:t>
            </w:r>
          </w:p>
          <w:p w14:paraId="51A48F66" w14:textId="77777777" w:rsidR="00DA10E8" w:rsidRPr="00DA10E8" w:rsidRDefault="00DA10E8" w:rsidP="00DA10E8">
            <w:pPr>
              <w:pStyle w:val="Prrafodelista"/>
              <w:numPr>
                <w:ilvl w:val="0"/>
                <w:numId w:val="7"/>
              </w:num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Regresar la matriz mapead con Bitmap y la matriz que ingresa</w:t>
            </w:r>
          </w:p>
        </w:tc>
        <w:tc>
          <w:tcPr>
            <w:tcW w:w="208" w:type="pct"/>
          </w:tcPr>
          <w:p w14:paraId="311E16B8" w14:textId="77777777" w:rsidR="008A67F7" w:rsidRPr="00B51640" w:rsidRDefault="008A67F7" w:rsidP="00BC3FC8">
            <w:pPr>
              <w:rPr>
                <w:noProof/>
                <w:lang w:val="es-ES"/>
              </w:rPr>
            </w:pPr>
          </w:p>
        </w:tc>
        <w:tc>
          <w:tcPr>
            <w:tcW w:w="1549" w:type="pct"/>
          </w:tcPr>
          <w:p w14:paraId="6A5A6270" w14:textId="77777777" w:rsidR="007F549E" w:rsidRPr="00B51640" w:rsidRDefault="008D13DD" w:rsidP="007F549E">
            <w:pPr>
              <w:pStyle w:val="Ttulo5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Mario José Roldán Hernández</w:t>
            </w:r>
          </w:p>
          <w:p w14:paraId="287F5B79" w14:textId="77777777" w:rsidR="007F549E" w:rsidRPr="00B51640" w:rsidRDefault="008D13DD" w:rsidP="007F549E">
            <w:pPr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1117517</w:t>
            </w:r>
          </w:p>
          <w:p w14:paraId="38E5034E" w14:textId="77777777" w:rsidR="007F549E" w:rsidRPr="00B51640" w:rsidRDefault="008D13DD" w:rsidP="00B65472">
            <w:pPr>
              <w:pStyle w:val="Ttulo6"/>
              <w:rPr>
                <w:noProof/>
                <w:lang w:val="es-ES"/>
              </w:rPr>
            </w:pPr>
            <w:r>
              <w:rPr>
                <w:noProof/>
                <w:lang w:val="es-ES"/>
              </w:rPr>
              <w:t>Enlace a Git</w:t>
            </w:r>
          </w:p>
          <w:p w14:paraId="44BC92B7" w14:textId="77777777" w:rsidR="007F549E" w:rsidRPr="00B51640" w:rsidRDefault="008D13DD" w:rsidP="00B65472">
            <w:pPr>
              <w:pStyle w:val="Sangra"/>
              <w:rPr>
                <w:noProof/>
                <w:lang w:val="es-ES"/>
              </w:rPr>
            </w:pPr>
            <w:hyperlink r:id="rId23" w:history="1">
              <w:r w:rsidRPr="008D13DD">
                <w:rPr>
                  <w:rStyle w:val="Hipervnculo"/>
                  <w:noProof/>
                  <w:lang w:val="es-ES"/>
                </w:rPr>
                <w:t>Proyecto</w:t>
              </w:r>
            </w:hyperlink>
          </w:p>
          <w:p w14:paraId="115545FC" w14:textId="77777777" w:rsidR="008A67F7" w:rsidRPr="00B51640" w:rsidRDefault="008A67F7" w:rsidP="00B65472">
            <w:pPr>
              <w:pStyle w:val="Sangra"/>
              <w:rPr>
                <w:noProof/>
                <w:lang w:val="es-ES"/>
              </w:rPr>
            </w:pPr>
          </w:p>
        </w:tc>
        <w:tc>
          <w:tcPr>
            <w:tcW w:w="148" w:type="pct"/>
          </w:tcPr>
          <w:p w14:paraId="0F6A7D50" w14:textId="77777777" w:rsidR="008A67F7" w:rsidRPr="00B51640" w:rsidRDefault="008A67F7" w:rsidP="00BC3FC8">
            <w:pPr>
              <w:rPr>
                <w:noProof/>
                <w:lang w:val="es-ES"/>
              </w:rPr>
            </w:pPr>
          </w:p>
        </w:tc>
        <w:tc>
          <w:tcPr>
            <w:tcW w:w="1576" w:type="pct"/>
            <w:vAlign w:val="center"/>
          </w:tcPr>
          <w:p w14:paraId="03561259" w14:textId="77777777" w:rsidR="00D178EB" w:rsidRDefault="008D13DD" w:rsidP="008D13DD">
            <w:pPr>
              <w:pStyle w:val="Cita"/>
              <w:jc w:val="center"/>
              <w:rPr>
                <w:noProof/>
                <w:sz w:val="52"/>
                <w:szCs w:val="16"/>
                <w:lang w:val="es-ES"/>
              </w:rPr>
            </w:pPr>
            <w:r>
              <w:rPr>
                <w:noProof/>
                <w:sz w:val="52"/>
                <w:szCs w:val="16"/>
                <w:lang w:val="es-ES"/>
              </w:rPr>
              <w:t xml:space="preserve">                               </w:t>
            </w:r>
            <w:r w:rsidR="00D178EB">
              <w:rPr>
                <w:noProof/>
                <w:sz w:val="52"/>
                <w:szCs w:val="16"/>
                <w:lang w:val="es-ES"/>
              </w:rPr>
              <w:t xml:space="preserve">   </w:t>
            </w:r>
          </w:p>
          <w:p w14:paraId="180AA139" w14:textId="77777777" w:rsidR="008A67F7" w:rsidRPr="008D13DD" w:rsidRDefault="008D13DD" w:rsidP="008D13DD">
            <w:pPr>
              <w:pStyle w:val="Cita"/>
              <w:jc w:val="center"/>
              <w:rPr>
                <w:noProof/>
                <w:sz w:val="52"/>
                <w:szCs w:val="16"/>
                <w:lang w:val="es-ES"/>
              </w:rPr>
            </w:pPr>
            <w:r w:rsidRPr="008D13DD">
              <w:rPr>
                <w:noProof/>
                <w:sz w:val="52"/>
                <w:szCs w:val="16"/>
                <w:lang w:val="es-ES"/>
              </w:rPr>
              <w:t>“</w:t>
            </w:r>
            <w:r w:rsidRPr="008D13DD">
              <w:rPr>
                <w:noProof/>
                <w:sz w:val="52"/>
                <w:szCs w:val="16"/>
                <w:lang w:val="es-ES"/>
              </w:rPr>
              <w:t xml:space="preserve">La </w:t>
            </w:r>
            <w:r>
              <w:rPr>
                <w:noProof/>
                <w:sz w:val="52"/>
                <w:szCs w:val="16"/>
                <w:lang w:val="es-ES"/>
              </w:rPr>
              <w:t xml:space="preserve">  </w:t>
            </w:r>
            <w:r w:rsidRPr="008D13DD">
              <w:rPr>
                <w:noProof/>
                <w:sz w:val="52"/>
                <w:szCs w:val="16"/>
                <w:lang w:val="es-ES"/>
              </w:rPr>
              <w:t>tecnología por sí sola no basta.También</w:t>
            </w:r>
            <w:r w:rsidRPr="008D13DD">
              <w:rPr>
                <w:noProof/>
                <w:sz w:val="52"/>
                <w:szCs w:val="16"/>
                <w:lang w:val="es-ES"/>
              </w:rPr>
              <w:t xml:space="preserve"> </w:t>
            </w:r>
            <w:r w:rsidRPr="008D13DD">
              <w:rPr>
                <w:noProof/>
                <w:sz w:val="52"/>
                <w:szCs w:val="16"/>
                <w:lang w:val="es-ES"/>
              </w:rPr>
              <w:t>tenemos que poner el corazón</w:t>
            </w:r>
            <w:r w:rsidRPr="008D13DD">
              <w:rPr>
                <w:noProof/>
                <w:sz w:val="52"/>
                <w:szCs w:val="16"/>
                <w:lang w:val="es-ES"/>
              </w:rPr>
              <w:t>”</w:t>
            </w:r>
          </w:p>
          <w:p w14:paraId="6AD7C6B8" w14:textId="77777777" w:rsidR="003D08C5" w:rsidRPr="00B51640" w:rsidRDefault="003D08C5" w:rsidP="00E77933">
            <w:pPr>
              <w:pStyle w:val="Origen"/>
              <w:rPr>
                <w:noProof/>
                <w:lang w:val="es-ES"/>
              </w:rPr>
            </w:pPr>
            <w:r w:rsidRPr="00B51640">
              <w:rPr>
                <w:noProof/>
                <w:lang w:val="es-ES" w:bidi="es-ES"/>
              </w:rPr>
              <w:t xml:space="preserve">- </w:t>
            </w:r>
            <w:r w:rsidR="008D13DD" w:rsidRPr="008D13DD">
              <w:rPr>
                <w:noProof/>
                <w:lang w:val="es-ES"/>
              </w:rPr>
              <w:t>Jane Goodall</w:t>
            </w:r>
            <w:r w:rsidRPr="00B51640">
              <w:rPr>
                <w:noProof/>
                <w:lang w:val="es-ES" w:bidi="es-ES"/>
              </w:rPr>
              <w:t xml:space="preserve"> -</w:t>
            </w:r>
          </w:p>
          <w:p w14:paraId="72EF77D4" w14:textId="77777777" w:rsidR="003D08C5" w:rsidRPr="00B51640" w:rsidRDefault="003D08C5" w:rsidP="00E77933">
            <w:pPr>
              <w:pStyle w:val="Origen"/>
              <w:jc w:val="center"/>
              <w:rPr>
                <w:noProof/>
                <w:lang w:val="es-ES"/>
              </w:rPr>
            </w:pPr>
          </w:p>
        </w:tc>
      </w:tr>
    </w:tbl>
    <w:p w14:paraId="6E45DAD1" w14:textId="77777777" w:rsidR="006F51BE" w:rsidRPr="00B51640" w:rsidRDefault="006F51BE" w:rsidP="0083691C">
      <w:pPr>
        <w:rPr>
          <w:noProof/>
          <w:lang w:val="es-ES"/>
        </w:rPr>
      </w:pPr>
    </w:p>
    <w:sectPr w:rsidR="006F51BE" w:rsidRPr="00B51640" w:rsidSect="0085151F">
      <w:headerReference w:type="default" r:id="rId24"/>
      <w:headerReference w:type="first" r:id="rId25"/>
      <w:type w:val="continuous"/>
      <w:pgSz w:w="16838" w:h="11906" w:orient="landscape" w:code="9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78A33" w14:textId="77777777" w:rsidR="00D86AA1" w:rsidRDefault="00D86AA1" w:rsidP="00180323">
      <w:pPr>
        <w:spacing w:after="0"/>
      </w:pPr>
      <w:r>
        <w:separator/>
      </w:r>
    </w:p>
  </w:endnote>
  <w:endnote w:type="continuationSeparator" w:id="0">
    <w:p w14:paraId="5D7F323D" w14:textId="77777777" w:rsidR="00D86AA1" w:rsidRDefault="00D86AA1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BF7EC" w14:textId="77777777" w:rsidR="00D86AA1" w:rsidRDefault="00D86AA1" w:rsidP="00180323">
      <w:pPr>
        <w:spacing w:after="0"/>
      </w:pPr>
      <w:r>
        <w:separator/>
      </w:r>
    </w:p>
  </w:footnote>
  <w:footnote w:type="continuationSeparator" w:id="0">
    <w:p w14:paraId="35E9A754" w14:textId="77777777" w:rsidR="00D86AA1" w:rsidRDefault="00D86AA1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6731F" w14:textId="77777777" w:rsidR="00180323" w:rsidRDefault="003D4ABD">
    <w:pPr>
      <w:pStyle w:val="Encabezado"/>
    </w:pPr>
    <w:r>
      <w:rPr>
        <w:noProof/>
        <w:lang w:val="es-ES" w:bidi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69406AB" wp14:editId="67D0B11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tángulo 11" descr="Forma usada para el diseñ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398EED5" id="Rectángulo 11" o:spid="_x0000_s1026" alt="Forma usada para el diseño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" stroked="f" strokeweight="1pt">
              <v:fill r:id="rId2" o:title="Forma usada para el diseño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672C6" w14:textId="77777777" w:rsidR="00180323" w:rsidRDefault="003D4ABD">
    <w:pPr>
      <w:pStyle w:val="Encabezado"/>
    </w:pPr>
    <w:r>
      <w:rPr>
        <w:noProof/>
        <w:lang w:val="es-ES" w:bidi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70A43" wp14:editId="10C181B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tángulo 2" descr="Forma usada para el diseñ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A460F7A" id="Rectángulo 2" o:spid="_x0000_s1026" alt="Forma usada para el diseño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" stroked="f" strokeweight="1pt">
              <v:fill r:id="rId2" o:title="Forma usada para el diseño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6849"/>
    <w:multiLevelType w:val="hybridMultilevel"/>
    <w:tmpl w:val="0576D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D1080"/>
    <w:multiLevelType w:val="hybridMultilevel"/>
    <w:tmpl w:val="5FAA556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63F4821"/>
    <w:multiLevelType w:val="hybridMultilevel"/>
    <w:tmpl w:val="DF96F84C"/>
    <w:lvl w:ilvl="0" w:tplc="31C0E850">
      <w:start w:val="1"/>
      <w:numFmt w:val="bullet"/>
      <w:pStyle w:val="Ttulo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E58D1"/>
    <w:multiLevelType w:val="hybridMultilevel"/>
    <w:tmpl w:val="31CCD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13E92"/>
    <w:multiLevelType w:val="hybridMultilevel"/>
    <w:tmpl w:val="6DBA0F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DD"/>
    <w:rsid w:val="000A4C25"/>
    <w:rsid w:val="000C41EC"/>
    <w:rsid w:val="00172036"/>
    <w:rsid w:val="00180323"/>
    <w:rsid w:val="00193B15"/>
    <w:rsid w:val="001C1648"/>
    <w:rsid w:val="001E6818"/>
    <w:rsid w:val="00202BB7"/>
    <w:rsid w:val="002457F5"/>
    <w:rsid w:val="002A771D"/>
    <w:rsid w:val="00300A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5A72"/>
    <w:rsid w:val="00523855"/>
    <w:rsid w:val="005527E2"/>
    <w:rsid w:val="005B7230"/>
    <w:rsid w:val="005D4796"/>
    <w:rsid w:val="00640655"/>
    <w:rsid w:val="006A307A"/>
    <w:rsid w:val="006B04B2"/>
    <w:rsid w:val="006D5270"/>
    <w:rsid w:val="006E39F3"/>
    <w:rsid w:val="006F51BE"/>
    <w:rsid w:val="00703EA8"/>
    <w:rsid w:val="0074526F"/>
    <w:rsid w:val="007F549E"/>
    <w:rsid w:val="00833F9A"/>
    <w:rsid w:val="0083691C"/>
    <w:rsid w:val="00843AD5"/>
    <w:rsid w:val="0085151F"/>
    <w:rsid w:val="008659AD"/>
    <w:rsid w:val="008701B3"/>
    <w:rsid w:val="00884888"/>
    <w:rsid w:val="008A67F7"/>
    <w:rsid w:val="008B442F"/>
    <w:rsid w:val="008D13DD"/>
    <w:rsid w:val="008E5CAD"/>
    <w:rsid w:val="009118A4"/>
    <w:rsid w:val="00926AF2"/>
    <w:rsid w:val="00933303"/>
    <w:rsid w:val="00946E3C"/>
    <w:rsid w:val="00983735"/>
    <w:rsid w:val="00A0145D"/>
    <w:rsid w:val="00A770E7"/>
    <w:rsid w:val="00AE5C09"/>
    <w:rsid w:val="00B05CA9"/>
    <w:rsid w:val="00B251F8"/>
    <w:rsid w:val="00B32908"/>
    <w:rsid w:val="00B51640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178EB"/>
    <w:rsid w:val="00D436E3"/>
    <w:rsid w:val="00D86AA1"/>
    <w:rsid w:val="00DA10E8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B16F70"/>
  <w15:chartTrackingRefBased/>
  <w15:docId w15:val="{4120A780-169A-4028-B50C-DF437EDB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z w:val="18"/>
        <w:szCs w:val="18"/>
        <w:lang w:val="es-ES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26D"/>
    <w:rPr>
      <w:color w:val="FFFFFF" w:themeColor="background1"/>
      <w:sz w:val="22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Ttulo2">
    <w:name w:val="heading 2"/>
    <w:basedOn w:val="Ttulo1"/>
    <w:next w:val="Normal"/>
    <w:link w:val="Ttulo2C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Ttulo3">
    <w:name w:val="heading 3"/>
    <w:basedOn w:val="Ttulo2"/>
    <w:next w:val="Normal"/>
    <w:link w:val="Ttulo3Car"/>
    <w:uiPriority w:val="9"/>
    <w:qFormat/>
    <w:rsid w:val="00C42279"/>
    <w:pPr>
      <w:jc w:val="left"/>
      <w:outlineLvl w:val="2"/>
    </w:pPr>
    <w:rPr>
      <w:color w:val="FFFFFF" w:themeColor="background1"/>
      <w:sz w:val="40"/>
      <w:szCs w:val="24"/>
    </w:rPr>
  </w:style>
  <w:style w:type="paragraph" w:styleId="Ttulo4">
    <w:name w:val="heading 4"/>
    <w:basedOn w:val="Ttulo3"/>
    <w:next w:val="Normal"/>
    <w:link w:val="Ttulo4C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Ttulo5">
    <w:name w:val="heading 5"/>
    <w:basedOn w:val="Ttulo4"/>
    <w:next w:val="Normal"/>
    <w:link w:val="Ttulo5C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Ttulo6">
    <w:name w:val="heading 6"/>
    <w:basedOn w:val="Ttulo5"/>
    <w:next w:val="Sangra"/>
    <w:link w:val="Ttulo6C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2"/>
    <w:qFormat/>
    <w:rsid w:val="003C300F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character" w:customStyle="1" w:styleId="TtuloCar">
    <w:name w:val="Título Car"/>
    <w:basedOn w:val="Fuentedeprrafopredeter"/>
    <w:link w:val="Ttulo"/>
    <w:uiPriority w:val="12"/>
    <w:rsid w:val="00202BB7"/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Cita">
    <w:name w:val="Quote"/>
    <w:basedOn w:val="Normal"/>
    <w:next w:val="Normal"/>
    <w:link w:val="CitaC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CitaCar">
    <w:name w:val="Cita Car"/>
    <w:basedOn w:val="Fuentedeprrafopredeter"/>
    <w:link w:val="Cita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Encabezado">
    <w:name w:val="header"/>
    <w:basedOn w:val="Normal"/>
    <w:link w:val="EncabezadoCar"/>
    <w:uiPriority w:val="99"/>
    <w:semiHidden/>
    <w:rsid w:val="00F4527F"/>
    <w:pPr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84888"/>
  </w:style>
  <w:style w:type="paragraph" w:styleId="Piedepgina">
    <w:name w:val="footer"/>
    <w:basedOn w:val="Normal"/>
    <w:link w:val="PiedepginaCar"/>
    <w:uiPriority w:val="99"/>
    <w:semiHidden/>
    <w:rsid w:val="00F4527F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84888"/>
  </w:style>
  <w:style w:type="table" w:styleId="Tablaconcuadrcula">
    <w:name w:val="Table Grid"/>
    <w:basedOn w:val="Tablanorma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4D2F0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Tablanormal1">
    <w:name w:val="Plain Table 1"/>
    <w:basedOn w:val="Tablanorma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o">
    <w:name w:val="Contacto"/>
    <w:basedOn w:val="Normal"/>
    <w:link w:val="Carcterdecontacto"/>
    <w:uiPriority w:val="10"/>
    <w:qFormat/>
    <w:rsid w:val="00946E3C"/>
    <w:pPr>
      <w:spacing w:after="800"/>
      <w:contextualSpacing/>
      <w:jc w:val="center"/>
    </w:pPr>
  </w:style>
  <w:style w:type="character" w:styleId="Hipervnculo">
    <w:name w:val="Hyperlink"/>
    <w:basedOn w:val="Fuentedeprrafopredeter"/>
    <w:uiPriority w:val="99"/>
    <w:semiHidden/>
    <w:rsid w:val="00946E3C"/>
    <w:rPr>
      <w:color w:val="72BADB" w:themeColor="hyperlink"/>
      <w:u w:val="single"/>
    </w:rPr>
  </w:style>
  <w:style w:type="character" w:customStyle="1" w:styleId="Carcterdecontacto">
    <w:name w:val="Carácter de contacto"/>
    <w:basedOn w:val="Fuentedeprrafopredeter"/>
    <w:link w:val="Contacto"/>
    <w:uiPriority w:val="10"/>
    <w:rsid w:val="00202BB7"/>
    <w:rPr>
      <w:color w:val="FFFFFF" w:themeColor="background1"/>
    </w:rPr>
  </w:style>
  <w:style w:type="character" w:styleId="Mencinsinresolver">
    <w:name w:val="Unresolved Mention"/>
    <w:basedOn w:val="Fuentedeprrafopredeter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Origen">
    <w:name w:val="Origen"/>
    <w:basedOn w:val="Normal"/>
    <w:link w:val="Carcterdeorigen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Ttulo3Car">
    <w:name w:val="Título 3 Car"/>
    <w:basedOn w:val="Fuentedeprrafopredeter"/>
    <w:link w:val="Ttulo3"/>
    <w:uiPriority w:val="9"/>
    <w:rsid w:val="00C42279"/>
    <w:rPr>
      <w:rFonts w:asciiTheme="majorHAnsi" w:eastAsiaTheme="majorEastAsia" w:hAnsiTheme="majorHAnsi" w:cstheme="majorBidi"/>
      <w:caps/>
      <w:color w:val="FFFFFF" w:themeColor="background1"/>
      <w:sz w:val="40"/>
      <w:szCs w:val="24"/>
    </w:rPr>
  </w:style>
  <w:style w:type="character" w:customStyle="1" w:styleId="Carcterdeorigen">
    <w:name w:val="Carácter de origen"/>
    <w:basedOn w:val="Fuentedeprrafopredeter"/>
    <w:link w:val="Origen"/>
    <w:uiPriority w:val="15"/>
    <w:rsid w:val="00202BB7"/>
    <w:rPr>
      <w:color w:val="1F1F50" w:themeColor="accent3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Ttulo5Car">
    <w:name w:val="Título 5 Car"/>
    <w:basedOn w:val="Fuentedeprrafopredeter"/>
    <w:link w:val="Ttulo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Sangra">
    <w:name w:val="Sangría"/>
    <w:basedOn w:val="Normal"/>
    <w:link w:val="Carcterdesangra"/>
    <w:uiPriority w:val="15"/>
    <w:qFormat/>
    <w:rsid w:val="00B65472"/>
    <w:pPr>
      <w:ind w:left="357"/>
    </w:pPr>
  </w:style>
  <w:style w:type="character" w:customStyle="1" w:styleId="Carcterdesangra">
    <w:name w:val="Carácter de sangría"/>
    <w:basedOn w:val="Fuentedeprrafopredeter"/>
    <w:link w:val="Sangra"/>
    <w:uiPriority w:val="15"/>
    <w:rsid w:val="00202BB7"/>
    <w:rPr>
      <w:color w:val="FFFFFF" w:themeColor="background1"/>
    </w:rPr>
  </w:style>
  <w:style w:type="paragraph" w:styleId="Prrafodelista">
    <w:name w:val="List Paragraph"/>
    <w:basedOn w:val="Normal"/>
    <w:uiPriority w:val="34"/>
    <w:rsid w:val="008D1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Layout" Target="diagrams/layout1.xml"/><Relationship Id="rId18" Type="http://schemas.openxmlformats.org/officeDocument/2006/relationships/image" Target="media/image3.sv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diagramData" Target="diagrams/data1.xml"/><Relationship Id="rId17" Type="http://schemas.openxmlformats.org/officeDocument/2006/relationships/image" Target="media/image2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image" Target="media/image5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hyperlink" Target="https://github.com/MJRHgt/FiltroDeImagenes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QuickStyle" Target="diagrams/quickStyle1.xml"/><Relationship Id="rId22" Type="http://schemas.openxmlformats.org/officeDocument/2006/relationships/image" Target="media/image7.sv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oj\AppData\Roaming\Microsoft\Templates\Folleto%20de%20evento%20con%20formas%20de%20colores%20intensos%2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C5C728-48B1-4659-8214-15D4B6445D63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BFAE7ED-429C-4F3B-92E1-7D99BF9EF9C1}">
      <dgm:prSet phldrT="[Texto]"/>
      <dgm:spPr/>
      <dgm:t>
        <a:bodyPr/>
        <a:lstStyle/>
        <a:p>
          <a:r>
            <a:rPr lang="es-ES"/>
            <a:t>1. Insertar imagen</a:t>
          </a:r>
        </a:p>
      </dgm:t>
    </dgm:pt>
    <dgm:pt modelId="{346487DE-33EA-485B-9E8C-C28A15BC1DEB}" type="parTrans" cxnId="{DD41D26C-9085-46B9-AE31-7CBBA55EB0F4}">
      <dgm:prSet/>
      <dgm:spPr/>
      <dgm:t>
        <a:bodyPr/>
        <a:lstStyle/>
        <a:p>
          <a:endParaRPr lang="es-ES"/>
        </a:p>
      </dgm:t>
    </dgm:pt>
    <dgm:pt modelId="{9D789202-ADC7-48AA-AD8D-C14A78EADDD4}" type="sibTrans" cxnId="{DD41D26C-9085-46B9-AE31-7CBBA55EB0F4}">
      <dgm:prSet/>
      <dgm:spPr/>
      <dgm:t>
        <a:bodyPr/>
        <a:lstStyle/>
        <a:p>
          <a:endParaRPr lang="es-ES"/>
        </a:p>
      </dgm:t>
    </dgm:pt>
    <dgm:pt modelId="{8780E31C-D345-42D2-B983-3AA6DB546336}">
      <dgm:prSet phldrT="[Texto]"/>
      <dgm:spPr/>
      <dgm:t>
        <a:bodyPr/>
        <a:lstStyle/>
        <a:p>
          <a:r>
            <a:rPr lang="es-ES">
              <a:solidFill>
                <a:schemeClr val="bg1"/>
              </a:solidFill>
            </a:rPr>
            <a:t>Se</a:t>
          </a:r>
          <a:r>
            <a:rPr lang="es-ES"/>
            <a:t> </a:t>
          </a:r>
          <a:r>
            <a:rPr lang="es-ES">
              <a:solidFill>
                <a:schemeClr val="bg1"/>
              </a:solidFill>
            </a:rPr>
            <a:t>probo en jpg, png y jpge</a:t>
          </a:r>
        </a:p>
      </dgm:t>
    </dgm:pt>
    <dgm:pt modelId="{B38D0129-76C7-48B2-9F44-50E36F9568CD}" type="parTrans" cxnId="{5502172A-F2A0-4308-B983-FE48B2906E64}">
      <dgm:prSet/>
      <dgm:spPr/>
      <dgm:t>
        <a:bodyPr/>
        <a:lstStyle/>
        <a:p>
          <a:endParaRPr lang="es-ES"/>
        </a:p>
      </dgm:t>
    </dgm:pt>
    <dgm:pt modelId="{79E7A436-6F04-405B-91D6-0F2F86785BC5}" type="sibTrans" cxnId="{5502172A-F2A0-4308-B983-FE48B2906E64}">
      <dgm:prSet/>
      <dgm:spPr/>
      <dgm:t>
        <a:bodyPr/>
        <a:lstStyle/>
        <a:p>
          <a:endParaRPr lang="es-ES"/>
        </a:p>
      </dgm:t>
    </dgm:pt>
    <dgm:pt modelId="{B48B5E3A-9716-4224-BB32-C3CDC972D479}">
      <dgm:prSet phldrT="[Texto]"/>
      <dgm:spPr/>
      <dgm:t>
        <a:bodyPr/>
        <a:lstStyle/>
        <a:p>
          <a:r>
            <a:rPr lang="es-ES"/>
            <a:t>2. Insertar matriz</a:t>
          </a:r>
        </a:p>
      </dgm:t>
    </dgm:pt>
    <dgm:pt modelId="{2DFF7651-6CA7-4787-94DA-276F27A38F04}" type="parTrans" cxnId="{D4CC84A1-4572-4E73-8963-260EC80C73C0}">
      <dgm:prSet/>
      <dgm:spPr/>
      <dgm:t>
        <a:bodyPr/>
        <a:lstStyle/>
        <a:p>
          <a:endParaRPr lang="es-ES"/>
        </a:p>
      </dgm:t>
    </dgm:pt>
    <dgm:pt modelId="{57DB89B4-465D-4A89-976B-B722C534517F}" type="sibTrans" cxnId="{D4CC84A1-4572-4E73-8963-260EC80C73C0}">
      <dgm:prSet/>
      <dgm:spPr/>
      <dgm:t>
        <a:bodyPr/>
        <a:lstStyle/>
        <a:p>
          <a:endParaRPr lang="es-ES"/>
        </a:p>
      </dgm:t>
    </dgm:pt>
    <dgm:pt modelId="{09195430-376E-4AF6-A32D-9FF12E2CD8B9}">
      <dgm:prSet phldrT="[Texto]"/>
      <dgm:spPr/>
      <dgm:t>
        <a:bodyPr/>
        <a:lstStyle/>
        <a:p>
          <a:r>
            <a:rPr lang="es-ES">
              <a:solidFill>
                <a:schemeClr val="bg1"/>
              </a:solidFill>
            </a:rPr>
            <a:t>2.1 hay matricez pre insertadas</a:t>
          </a:r>
        </a:p>
      </dgm:t>
    </dgm:pt>
    <dgm:pt modelId="{6A874EB4-6064-4E20-A780-FD9B9ECC7437}" type="parTrans" cxnId="{9A910F4D-61CE-442C-BB5D-ED365B59E0A7}">
      <dgm:prSet/>
      <dgm:spPr/>
      <dgm:t>
        <a:bodyPr/>
        <a:lstStyle/>
        <a:p>
          <a:endParaRPr lang="es-ES"/>
        </a:p>
      </dgm:t>
    </dgm:pt>
    <dgm:pt modelId="{B1B1DE4E-5F26-4B2B-BC98-E8F14228BC32}" type="sibTrans" cxnId="{9A910F4D-61CE-442C-BB5D-ED365B59E0A7}">
      <dgm:prSet/>
      <dgm:spPr/>
      <dgm:t>
        <a:bodyPr/>
        <a:lstStyle/>
        <a:p>
          <a:endParaRPr lang="es-ES"/>
        </a:p>
      </dgm:t>
    </dgm:pt>
    <dgm:pt modelId="{ECB0E504-EF68-4ECF-A113-C45BCC716515}">
      <dgm:prSet phldrT="[Texto]"/>
      <dgm:spPr/>
      <dgm:t>
        <a:bodyPr/>
        <a:lstStyle/>
        <a:p>
          <a:r>
            <a:rPr lang="es-ES"/>
            <a:t>3. Generar imagenes</a:t>
          </a:r>
        </a:p>
      </dgm:t>
    </dgm:pt>
    <dgm:pt modelId="{BFE4278D-EC7E-4D70-800C-B0131E759537}" type="parTrans" cxnId="{9DF65D3A-F3B1-4E1C-850F-E3DE3F8A301D}">
      <dgm:prSet/>
      <dgm:spPr/>
      <dgm:t>
        <a:bodyPr/>
        <a:lstStyle/>
        <a:p>
          <a:endParaRPr lang="es-ES"/>
        </a:p>
      </dgm:t>
    </dgm:pt>
    <dgm:pt modelId="{9C843464-3140-4F77-9FDC-30F42A82F518}" type="sibTrans" cxnId="{9DF65D3A-F3B1-4E1C-850F-E3DE3F8A301D}">
      <dgm:prSet/>
      <dgm:spPr/>
      <dgm:t>
        <a:bodyPr/>
        <a:lstStyle/>
        <a:p>
          <a:endParaRPr lang="es-ES"/>
        </a:p>
      </dgm:t>
    </dgm:pt>
    <dgm:pt modelId="{CA24F5C8-FA40-47C7-BAD3-B0595A7B2651}">
      <dgm:prSet phldrT="[Texto]"/>
      <dgm:spPr/>
      <dgm:t>
        <a:bodyPr/>
        <a:lstStyle/>
        <a:p>
          <a:r>
            <a:rPr lang="es-ES">
              <a:solidFill>
                <a:schemeClr val="bg1"/>
              </a:solidFill>
            </a:rPr>
            <a:t>el uso de un boton</a:t>
          </a:r>
        </a:p>
      </dgm:t>
    </dgm:pt>
    <dgm:pt modelId="{188B0AFD-65E9-434E-8045-C54368611138}" type="parTrans" cxnId="{5F9A7BD4-5074-4634-AA05-D7B7CA438187}">
      <dgm:prSet/>
      <dgm:spPr/>
      <dgm:t>
        <a:bodyPr/>
        <a:lstStyle/>
        <a:p>
          <a:endParaRPr lang="es-ES"/>
        </a:p>
      </dgm:t>
    </dgm:pt>
    <dgm:pt modelId="{86714FF1-80D2-4C54-A976-2B6FF9B3C90C}" type="sibTrans" cxnId="{5F9A7BD4-5074-4634-AA05-D7B7CA438187}">
      <dgm:prSet/>
      <dgm:spPr/>
      <dgm:t>
        <a:bodyPr/>
        <a:lstStyle/>
        <a:p>
          <a:endParaRPr lang="es-ES"/>
        </a:p>
      </dgm:t>
    </dgm:pt>
    <dgm:pt modelId="{389083A1-2250-4D14-A38A-5AE9E6C00D5F}" type="pres">
      <dgm:prSet presAssocID="{80C5C728-48B1-4659-8214-15D4B6445D63}" presName="rootnode" presStyleCnt="0">
        <dgm:presLayoutVars>
          <dgm:chMax/>
          <dgm:chPref/>
          <dgm:dir/>
          <dgm:animLvl val="lvl"/>
        </dgm:presLayoutVars>
      </dgm:prSet>
      <dgm:spPr/>
    </dgm:pt>
    <dgm:pt modelId="{76873F85-FFCD-4822-BFF3-0D3697495976}" type="pres">
      <dgm:prSet presAssocID="{2BFAE7ED-429C-4F3B-92E1-7D99BF9EF9C1}" presName="composite" presStyleCnt="0"/>
      <dgm:spPr/>
    </dgm:pt>
    <dgm:pt modelId="{BA3B6FB6-2899-4D40-B1B0-BC191F64939C}" type="pres">
      <dgm:prSet presAssocID="{2BFAE7ED-429C-4F3B-92E1-7D99BF9EF9C1}" presName="bentUpArrow1" presStyleLbl="alignImgPlace1" presStyleIdx="0" presStyleCnt="2"/>
      <dgm:spPr/>
    </dgm:pt>
    <dgm:pt modelId="{C23BBA7E-0193-4956-AFEE-F81F3FFA4BB4}" type="pres">
      <dgm:prSet presAssocID="{2BFAE7ED-429C-4F3B-92E1-7D99BF9EF9C1}" presName="ParentText" presStyleLbl="node1" presStyleIdx="0" presStyleCnt="3" custScaleY="135998">
        <dgm:presLayoutVars>
          <dgm:chMax val="1"/>
          <dgm:chPref val="1"/>
          <dgm:bulletEnabled val="1"/>
        </dgm:presLayoutVars>
      </dgm:prSet>
      <dgm:spPr/>
    </dgm:pt>
    <dgm:pt modelId="{DA6FEB6E-2BC6-451F-86B6-77FDE129AC0B}" type="pres">
      <dgm:prSet presAssocID="{2BFAE7ED-429C-4F3B-92E1-7D99BF9EF9C1}" presName="ChildText" presStyleLbl="revTx" presStyleIdx="0" presStyleCnt="3" custScaleX="313763" custScaleY="50205" custLinFactX="5747" custLinFactNeighborX="100000" custLinFactNeighborY="7348">
        <dgm:presLayoutVars>
          <dgm:chMax val="0"/>
          <dgm:chPref val="0"/>
          <dgm:bulletEnabled val="1"/>
        </dgm:presLayoutVars>
      </dgm:prSet>
      <dgm:spPr/>
    </dgm:pt>
    <dgm:pt modelId="{5456D5BA-F306-4D21-99CD-4CB251F23DFD}" type="pres">
      <dgm:prSet presAssocID="{9D789202-ADC7-48AA-AD8D-C14A78EADDD4}" presName="sibTrans" presStyleCnt="0"/>
      <dgm:spPr/>
    </dgm:pt>
    <dgm:pt modelId="{5FB936BD-0161-458D-9C28-D332FE7B2236}" type="pres">
      <dgm:prSet presAssocID="{B48B5E3A-9716-4224-BB32-C3CDC972D479}" presName="composite" presStyleCnt="0"/>
      <dgm:spPr/>
    </dgm:pt>
    <dgm:pt modelId="{9F08469D-3DA5-4F3C-BEF1-37055A33568D}" type="pres">
      <dgm:prSet presAssocID="{B48B5E3A-9716-4224-BB32-C3CDC972D479}" presName="bentUpArrow1" presStyleLbl="alignImgPlace1" presStyleIdx="1" presStyleCnt="2"/>
      <dgm:spPr/>
    </dgm:pt>
    <dgm:pt modelId="{BE92014A-FD87-4976-96C7-7F2DF5964589}" type="pres">
      <dgm:prSet presAssocID="{B48B5E3A-9716-4224-BB32-C3CDC972D479}" presName="ParentText" presStyleLbl="node1" presStyleIdx="1" presStyleCnt="3" custLinFactNeighborY="1472">
        <dgm:presLayoutVars>
          <dgm:chMax val="1"/>
          <dgm:chPref val="1"/>
          <dgm:bulletEnabled val="1"/>
        </dgm:presLayoutVars>
      </dgm:prSet>
      <dgm:spPr/>
    </dgm:pt>
    <dgm:pt modelId="{A7F48265-F0C4-42CA-B05C-F479AFE32A85}" type="pres">
      <dgm:prSet presAssocID="{B48B5E3A-9716-4224-BB32-C3CDC972D479}" presName="ChildText" presStyleLbl="revTx" presStyleIdx="1" presStyleCnt="3" custScaleX="234237" custScaleY="70456" custLinFactNeighborX="63124" custLinFactNeighborY="5410">
        <dgm:presLayoutVars>
          <dgm:chMax val="0"/>
          <dgm:chPref val="0"/>
          <dgm:bulletEnabled val="1"/>
        </dgm:presLayoutVars>
      </dgm:prSet>
      <dgm:spPr/>
    </dgm:pt>
    <dgm:pt modelId="{A1CBCDA1-055B-4272-B474-F08F6D1B1F39}" type="pres">
      <dgm:prSet presAssocID="{57DB89B4-465D-4A89-976B-B722C534517F}" presName="sibTrans" presStyleCnt="0"/>
      <dgm:spPr/>
    </dgm:pt>
    <dgm:pt modelId="{29B524CE-284D-411B-8E57-28C65D563B65}" type="pres">
      <dgm:prSet presAssocID="{ECB0E504-EF68-4ECF-A113-C45BCC716515}" presName="composite" presStyleCnt="0"/>
      <dgm:spPr/>
    </dgm:pt>
    <dgm:pt modelId="{B3323268-5557-4F37-AE6A-5002FC431464}" type="pres">
      <dgm:prSet presAssocID="{ECB0E504-EF68-4ECF-A113-C45BCC716515}" presName="ParentText" presStyleLbl="node1" presStyleIdx="2" presStyleCnt="3">
        <dgm:presLayoutVars>
          <dgm:chMax val="1"/>
          <dgm:chPref val="1"/>
          <dgm:bulletEnabled val="1"/>
        </dgm:presLayoutVars>
      </dgm:prSet>
      <dgm:spPr/>
    </dgm:pt>
    <dgm:pt modelId="{FD8D6A17-BB42-425A-90C2-23F75472FE36}" type="pres">
      <dgm:prSet presAssocID="{ECB0E504-EF68-4ECF-A113-C45BCC716515}" presName="FinalChildText" presStyleLbl="revTx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5502172A-F2A0-4308-B983-FE48B2906E64}" srcId="{2BFAE7ED-429C-4F3B-92E1-7D99BF9EF9C1}" destId="{8780E31C-D345-42D2-B983-3AA6DB546336}" srcOrd="0" destOrd="0" parTransId="{B38D0129-76C7-48B2-9F44-50E36F9568CD}" sibTransId="{79E7A436-6F04-405B-91D6-0F2F86785BC5}"/>
    <dgm:cxn modelId="{F58D5639-3C05-42FB-96A6-BAF0ABD66B93}" type="presOf" srcId="{B48B5E3A-9716-4224-BB32-C3CDC972D479}" destId="{BE92014A-FD87-4976-96C7-7F2DF5964589}" srcOrd="0" destOrd="0" presId="urn:microsoft.com/office/officeart/2005/8/layout/StepDownProcess"/>
    <dgm:cxn modelId="{9DF65D3A-F3B1-4E1C-850F-E3DE3F8A301D}" srcId="{80C5C728-48B1-4659-8214-15D4B6445D63}" destId="{ECB0E504-EF68-4ECF-A113-C45BCC716515}" srcOrd="2" destOrd="0" parTransId="{BFE4278D-EC7E-4D70-800C-B0131E759537}" sibTransId="{9C843464-3140-4F77-9FDC-30F42A82F518}"/>
    <dgm:cxn modelId="{A85D7342-D6F0-4B95-9F2C-A0805A9BD989}" type="presOf" srcId="{80C5C728-48B1-4659-8214-15D4B6445D63}" destId="{389083A1-2250-4D14-A38A-5AE9E6C00D5F}" srcOrd="0" destOrd="0" presId="urn:microsoft.com/office/officeart/2005/8/layout/StepDownProcess"/>
    <dgm:cxn modelId="{DD41D26C-9085-46B9-AE31-7CBBA55EB0F4}" srcId="{80C5C728-48B1-4659-8214-15D4B6445D63}" destId="{2BFAE7ED-429C-4F3B-92E1-7D99BF9EF9C1}" srcOrd="0" destOrd="0" parTransId="{346487DE-33EA-485B-9E8C-C28A15BC1DEB}" sibTransId="{9D789202-ADC7-48AA-AD8D-C14A78EADDD4}"/>
    <dgm:cxn modelId="{9A910F4D-61CE-442C-BB5D-ED365B59E0A7}" srcId="{B48B5E3A-9716-4224-BB32-C3CDC972D479}" destId="{09195430-376E-4AF6-A32D-9FF12E2CD8B9}" srcOrd="0" destOrd="0" parTransId="{6A874EB4-6064-4E20-A780-FD9B9ECC7437}" sibTransId="{B1B1DE4E-5F26-4B2B-BC98-E8F14228BC32}"/>
    <dgm:cxn modelId="{E00F1174-27C2-44CB-BC66-40613876F4BF}" type="presOf" srcId="{CA24F5C8-FA40-47C7-BAD3-B0595A7B2651}" destId="{FD8D6A17-BB42-425A-90C2-23F75472FE36}" srcOrd="0" destOrd="0" presId="urn:microsoft.com/office/officeart/2005/8/layout/StepDownProcess"/>
    <dgm:cxn modelId="{C2822B9C-03B1-40E8-B003-0A532F9F7624}" type="presOf" srcId="{ECB0E504-EF68-4ECF-A113-C45BCC716515}" destId="{B3323268-5557-4F37-AE6A-5002FC431464}" srcOrd="0" destOrd="0" presId="urn:microsoft.com/office/officeart/2005/8/layout/StepDownProcess"/>
    <dgm:cxn modelId="{D4CC84A1-4572-4E73-8963-260EC80C73C0}" srcId="{80C5C728-48B1-4659-8214-15D4B6445D63}" destId="{B48B5E3A-9716-4224-BB32-C3CDC972D479}" srcOrd="1" destOrd="0" parTransId="{2DFF7651-6CA7-4787-94DA-276F27A38F04}" sibTransId="{57DB89B4-465D-4A89-976B-B722C534517F}"/>
    <dgm:cxn modelId="{A3B2C5A3-8434-401F-A640-E467FC2713C2}" type="presOf" srcId="{8780E31C-D345-42D2-B983-3AA6DB546336}" destId="{DA6FEB6E-2BC6-451F-86B6-77FDE129AC0B}" srcOrd="0" destOrd="0" presId="urn:microsoft.com/office/officeart/2005/8/layout/StepDownProcess"/>
    <dgm:cxn modelId="{5AD746AF-44AC-4F1C-8845-C8D54DE27EC6}" type="presOf" srcId="{09195430-376E-4AF6-A32D-9FF12E2CD8B9}" destId="{A7F48265-F0C4-42CA-B05C-F479AFE32A85}" srcOrd="0" destOrd="0" presId="urn:microsoft.com/office/officeart/2005/8/layout/StepDownProcess"/>
    <dgm:cxn modelId="{7C2130B1-F83E-496D-9EB0-56E1ADEAFE11}" type="presOf" srcId="{2BFAE7ED-429C-4F3B-92E1-7D99BF9EF9C1}" destId="{C23BBA7E-0193-4956-AFEE-F81F3FFA4BB4}" srcOrd="0" destOrd="0" presId="urn:microsoft.com/office/officeart/2005/8/layout/StepDownProcess"/>
    <dgm:cxn modelId="{5F9A7BD4-5074-4634-AA05-D7B7CA438187}" srcId="{ECB0E504-EF68-4ECF-A113-C45BCC716515}" destId="{CA24F5C8-FA40-47C7-BAD3-B0595A7B2651}" srcOrd="0" destOrd="0" parTransId="{188B0AFD-65E9-434E-8045-C54368611138}" sibTransId="{86714FF1-80D2-4C54-A976-2B6FF9B3C90C}"/>
    <dgm:cxn modelId="{A65074F3-6C60-46E7-B5E3-9F260777F904}" type="presParOf" srcId="{389083A1-2250-4D14-A38A-5AE9E6C00D5F}" destId="{76873F85-FFCD-4822-BFF3-0D3697495976}" srcOrd="0" destOrd="0" presId="urn:microsoft.com/office/officeart/2005/8/layout/StepDownProcess"/>
    <dgm:cxn modelId="{33BC6F5A-F406-4243-99B3-B11389478A52}" type="presParOf" srcId="{76873F85-FFCD-4822-BFF3-0D3697495976}" destId="{BA3B6FB6-2899-4D40-B1B0-BC191F64939C}" srcOrd="0" destOrd="0" presId="urn:microsoft.com/office/officeart/2005/8/layout/StepDownProcess"/>
    <dgm:cxn modelId="{1CE5D3AE-4F22-4F77-A862-7F5CE3F6388F}" type="presParOf" srcId="{76873F85-FFCD-4822-BFF3-0D3697495976}" destId="{C23BBA7E-0193-4956-AFEE-F81F3FFA4BB4}" srcOrd="1" destOrd="0" presId="urn:microsoft.com/office/officeart/2005/8/layout/StepDownProcess"/>
    <dgm:cxn modelId="{234AF1AD-1ABB-4221-87DD-598CDA7A7189}" type="presParOf" srcId="{76873F85-FFCD-4822-BFF3-0D3697495976}" destId="{DA6FEB6E-2BC6-451F-86B6-77FDE129AC0B}" srcOrd="2" destOrd="0" presId="urn:microsoft.com/office/officeart/2005/8/layout/StepDownProcess"/>
    <dgm:cxn modelId="{635F60CC-730D-478C-9A15-645D16C9E9C7}" type="presParOf" srcId="{389083A1-2250-4D14-A38A-5AE9E6C00D5F}" destId="{5456D5BA-F306-4D21-99CD-4CB251F23DFD}" srcOrd="1" destOrd="0" presId="urn:microsoft.com/office/officeart/2005/8/layout/StepDownProcess"/>
    <dgm:cxn modelId="{65B2553F-665C-4CD5-A138-61DAD49E5FC7}" type="presParOf" srcId="{389083A1-2250-4D14-A38A-5AE9E6C00D5F}" destId="{5FB936BD-0161-458D-9C28-D332FE7B2236}" srcOrd="2" destOrd="0" presId="urn:microsoft.com/office/officeart/2005/8/layout/StepDownProcess"/>
    <dgm:cxn modelId="{B69C7541-53AD-4EB4-8A3D-26C88BD45D3B}" type="presParOf" srcId="{5FB936BD-0161-458D-9C28-D332FE7B2236}" destId="{9F08469D-3DA5-4F3C-BEF1-37055A33568D}" srcOrd="0" destOrd="0" presId="urn:microsoft.com/office/officeart/2005/8/layout/StepDownProcess"/>
    <dgm:cxn modelId="{31925B5B-D607-4E76-B794-30C17B7E183B}" type="presParOf" srcId="{5FB936BD-0161-458D-9C28-D332FE7B2236}" destId="{BE92014A-FD87-4976-96C7-7F2DF5964589}" srcOrd="1" destOrd="0" presId="urn:microsoft.com/office/officeart/2005/8/layout/StepDownProcess"/>
    <dgm:cxn modelId="{1EDF7D90-1FD2-4DE5-828B-5FF57F456564}" type="presParOf" srcId="{5FB936BD-0161-458D-9C28-D332FE7B2236}" destId="{A7F48265-F0C4-42CA-B05C-F479AFE32A85}" srcOrd="2" destOrd="0" presId="urn:microsoft.com/office/officeart/2005/8/layout/StepDownProcess"/>
    <dgm:cxn modelId="{9CF0201B-4184-4794-9D28-6BF2EACA313E}" type="presParOf" srcId="{389083A1-2250-4D14-A38A-5AE9E6C00D5F}" destId="{A1CBCDA1-055B-4272-B474-F08F6D1B1F39}" srcOrd="3" destOrd="0" presId="urn:microsoft.com/office/officeart/2005/8/layout/StepDownProcess"/>
    <dgm:cxn modelId="{FD0DC172-5852-41AB-BAF8-F50E067DC82D}" type="presParOf" srcId="{389083A1-2250-4D14-A38A-5AE9E6C00D5F}" destId="{29B524CE-284D-411B-8E57-28C65D563B65}" srcOrd="4" destOrd="0" presId="urn:microsoft.com/office/officeart/2005/8/layout/StepDownProcess"/>
    <dgm:cxn modelId="{2AB86715-6FB5-4AE7-9E00-66750058CC25}" type="presParOf" srcId="{29B524CE-284D-411B-8E57-28C65D563B65}" destId="{B3323268-5557-4F37-AE6A-5002FC431464}" srcOrd="0" destOrd="0" presId="urn:microsoft.com/office/officeart/2005/8/layout/StepDownProcess"/>
    <dgm:cxn modelId="{E92E5734-450D-4468-BA39-8DA6AADC6CA4}" type="presParOf" srcId="{29B524CE-284D-411B-8E57-28C65D563B65}" destId="{FD8D6A17-BB42-425A-90C2-23F75472FE36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3B6FB6-2899-4D40-B1B0-BC191F64939C}">
      <dsp:nvSpPr>
        <dsp:cNvPr id="0" name=""/>
        <dsp:cNvSpPr/>
      </dsp:nvSpPr>
      <dsp:spPr>
        <a:xfrm rot="5400000">
          <a:off x="114140" y="1002402"/>
          <a:ext cx="430524" cy="49013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3BBA7E-0193-4956-AFEE-F81F3FFA4BB4}">
      <dsp:nvSpPr>
        <dsp:cNvPr id="0" name=""/>
        <dsp:cNvSpPr/>
      </dsp:nvSpPr>
      <dsp:spPr>
        <a:xfrm>
          <a:off x="77" y="433847"/>
          <a:ext cx="724749" cy="689919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1. Insertar imagen</a:t>
          </a:r>
        </a:p>
      </dsp:txBody>
      <dsp:txXfrm>
        <a:off x="33762" y="467532"/>
        <a:ext cx="657379" cy="622549"/>
      </dsp:txXfrm>
    </dsp:sp>
    <dsp:sp modelId="{DA6FEB6E-2BC6-451F-86B6-77FDE129AC0B}">
      <dsp:nvSpPr>
        <dsp:cNvPr id="0" name=""/>
        <dsp:cNvSpPr/>
      </dsp:nvSpPr>
      <dsp:spPr>
        <a:xfrm>
          <a:off x="718847" y="705753"/>
          <a:ext cx="1653888" cy="20585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>
              <a:solidFill>
                <a:schemeClr val="bg1"/>
              </a:solidFill>
            </a:rPr>
            <a:t>Se</a:t>
          </a:r>
          <a:r>
            <a:rPr lang="es-ES" sz="700" kern="1200"/>
            <a:t> </a:t>
          </a:r>
          <a:r>
            <a:rPr lang="es-ES" sz="700" kern="1200">
              <a:solidFill>
                <a:schemeClr val="bg1"/>
              </a:solidFill>
            </a:rPr>
            <a:t>probo en jpg, png y jpge</a:t>
          </a:r>
        </a:p>
      </dsp:txBody>
      <dsp:txXfrm>
        <a:off x="718847" y="705753"/>
        <a:ext cx="1653888" cy="205852"/>
      </dsp:txXfrm>
    </dsp:sp>
    <dsp:sp modelId="{9F08469D-3DA5-4F3C-BEF1-37055A33568D}">
      <dsp:nvSpPr>
        <dsp:cNvPr id="0" name=""/>
        <dsp:cNvSpPr/>
      </dsp:nvSpPr>
      <dsp:spPr>
        <a:xfrm rot="5400000">
          <a:off x="985460" y="1572268"/>
          <a:ext cx="430524" cy="49013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BE92014A-FD87-4976-96C7-7F2DF5964589}">
      <dsp:nvSpPr>
        <dsp:cNvPr id="0" name=""/>
        <dsp:cNvSpPr/>
      </dsp:nvSpPr>
      <dsp:spPr>
        <a:xfrm>
          <a:off x="871398" y="1102491"/>
          <a:ext cx="724749" cy="50730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2. Insertar matriz</a:t>
          </a:r>
        </a:p>
      </dsp:txBody>
      <dsp:txXfrm>
        <a:off x="896167" y="1127260"/>
        <a:ext cx="675211" cy="457763"/>
      </dsp:txXfrm>
    </dsp:sp>
    <dsp:sp modelId="{A7F48265-F0C4-42CA-B05C-F479AFE32A85}">
      <dsp:nvSpPr>
        <dsp:cNvPr id="0" name=""/>
        <dsp:cNvSpPr/>
      </dsp:nvSpPr>
      <dsp:spPr>
        <a:xfrm>
          <a:off x="1575092" y="1226157"/>
          <a:ext cx="1234695" cy="28888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700" kern="1200">
              <a:solidFill>
                <a:schemeClr val="bg1"/>
              </a:solidFill>
            </a:rPr>
            <a:t>2.1 hay matricez pre insertadas</a:t>
          </a:r>
        </a:p>
      </dsp:txBody>
      <dsp:txXfrm>
        <a:off x="1575092" y="1226157"/>
        <a:ext cx="1234695" cy="288886"/>
      </dsp:txXfrm>
    </dsp:sp>
    <dsp:sp modelId="{B3323268-5557-4F37-AE6A-5002FC431464}">
      <dsp:nvSpPr>
        <dsp:cNvPr id="0" name=""/>
        <dsp:cNvSpPr/>
      </dsp:nvSpPr>
      <dsp:spPr>
        <a:xfrm>
          <a:off x="1742718" y="1664890"/>
          <a:ext cx="724749" cy="507301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900" kern="1200"/>
            <a:t>3. Generar imagenes</a:t>
          </a:r>
        </a:p>
      </dsp:txBody>
      <dsp:txXfrm>
        <a:off x="1767487" y="1689659"/>
        <a:ext cx="675211" cy="457763"/>
      </dsp:txXfrm>
    </dsp:sp>
    <dsp:sp modelId="{FD8D6A17-BB42-425A-90C2-23F75472FE36}">
      <dsp:nvSpPr>
        <dsp:cNvPr id="0" name=""/>
        <dsp:cNvSpPr/>
      </dsp:nvSpPr>
      <dsp:spPr>
        <a:xfrm>
          <a:off x="2467468" y="1713273"/>
          <a:ext cx="527113" cy="41002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S" sz="800" kern="1200">
              <a:solidFill>
                <a:schemeClr val="bg1"/>
              </a:solidFill>
            </a:rPr>
            <a:t>el uso de un boton</a:t>
          </a:r>
        </a:p>
      </dsp:txBody>
      <dsp:txXfrm>
        <a:off x="2467468" y="1713273"/>
        <a:ext cx="527113" cy="4100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DB219A0-95A4-4290-BB05-9E052BD04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Folleto de evento con formas de colores intensos .dotx</Template>
  <TotalTime>31</TotalTime>
  <Pages>2</Pages>
  <Words>163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José Roldán Hernández</dc:creator>
  <cp:keywords/>
  <dc:description/>
  <cp:lastModifiedBy>mario hernández</cp:lastModifiedBy>
  <cp:revision>3</cp:revision>
  <cp:lastPrinted>2020-07-11T04:04:00Z</cp:lastPrinted>
  <dcterms:created xsi:type="dcterms:W3CDTF">2020-07-11T03:34:00Z</dcterms:created>
  <dcterms:modified xsi:type="dcterms:W3CDTF">2020-07-11T04:05:00Z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